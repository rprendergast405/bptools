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2A640" w14:textId="278FD533" w:rsidR="008A6552" w:rsidRPr="00CC410D" w:rsidRDefault="00CC410D">
      <w:pPr>
        <w:rPr>
          <w:b/>
          <w:sz w:val="28"/>
        </w:rPr>
      </w:pPr>
      <w:r w:rsidRPr="00CC410D">
        <w:rPr>
          <w:b/>
          <w:sz w:val="28"/>
        </w:rPr>
        <w:t>NEW JOB BRIEFING</w:t>
      </w:r>
      <w:r>
        <w:rPr>
          <w:b/>
          <w:sz w:val="28"/>
        </w:rPr>
        <w:t>. Client:</w:t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  <w:t xml:space="preserve"> </w:t>
      </w:r>
      <w:r>
        <w:rPr>
          <w:b/>
          <w:sz w:val="28"/>
        </w:rPr>
        <w:t>WFM #</w:t>
      </w:r>
    </w:p>
    <w:p w14:paraId="6C209640" w14:textId="2BD25500" w:rsidR="00BF07B7" w:rsidRPr="00BF07B7" w:rsidRDefault="00CC410D">
      <w:r w:rsidRPr="00CC410D">
        <w:rPr>
          <w:b/>
          <w:sz w:val="28"/>
        </w:rPr>
        <w:t>Title:</w:t>
      </w:r>
      <w:r w:rsidR="003C19D5" w:rsidRPr="003C19D5">
        <w:rPr>
          <w:b/>
          <w:sz w:val="28"/>
        </w:rPr>
        <w:t xml:space="preserve"> </w:t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565447">
        <w:rPr>
          <w:b/>
          <w:sz w:val="28"/>
        </w:rPr>
        <w:tab/>
      </w:r>
      <w:r w:rsidR="003C19D5" w:rsidRPr="003C19D5">
        <w:rPr>
          <w:b/>
          <w:sz w:val="28"/>
        </w:rPr>
        <w:t>Date Due:</w:t>
      </w:r>
    </w:p>
    <w:p w14:paraId="6E20F894" w14:textId="0DB41F32" w:rsidR="0012721F" w:rsidRDefault="0012721F" w:rsidP="00565447">
      <w:pPr>
        <w:rPr>
          <w:b/>
          <w:sz w:val="28"/>
        </w:rPr>
      </w:pPr>
      <w:r>
        <w:rPr>
          <w:b/>
          <w:sz w:val="28"/>
        </w:rPr>
        <w:t>Question the Client Wants Answered:</w:t>
      </w:r>
    </w:p>
    <w:p w14:paraId="702B9E69" w14:textId="77777777" w:rsidR="0012721F" w:rsidRDefault="0012721F" w:rsidP="00565447">
      <w:pPr>
        <w:rPr>
          <w:b/>
          <w:sz w:val="28"/>
        </w:rPr>
      </w:pPr>
    </w:p>
    <w:p w14:paraId="03FA917F" w14:textId="4CEE61D2" w:rsidR="009A68A0" w:rsidRDefault="00CC410D" w:rsidP="00565447">
      <w:pPr>
        <w:rPr>
          <w:b/>
          <w:sz w:val="28"/>
        </w:rPr>
      </w:pPr>
      <w:bookmarkStart w:id="0" w:name="_GoBack"/>
      <w:bookmarkEnd w:id="0"/>
      <w:r w:rsidRPr="00CC410D">
        <w:rPr>
          <w:b/>
          <w:sz w:val="28"/>
        </w:rPr>
        <w:t>Scope</w:t>
      </w:r>
      <w:r w:rsidR="0012721F">
        <w:rPr>
          <w:b/>
          <w:sz w:val="28"/>
        </w:rPr>
        <w:t>:</w:t>
      </w:r>
    </w:p>
    <w:p w14:paraId="1AA9CC2E" w14:textId="7F0AB96E" w:rsidR="00565447" w:rsidRDefault="00565447" w:rsidP="00565447"/>
    <w:p w14:paraId="59789E0E" w14:textId="03546AE9" w:rsidR="00565447" w:rsidRDefault="00565447" w:rsidP="00565447"/>
    <w:p w14:paraId="58962EBB" w14:textId="148B9DB8" w:rsidR="00565447" w:rsidRDefault="00565447" w:rsidP="00565447"/>
    <w:p w14:paraId="4B2E67E5" w14:textId="4E54A40B" w:rsidR="00565447" w:rsidRDefault="00565447" w:rsidP="00565447"/>
    <w:p w14:paraId="20260A65" w14:textId="6E699AB5" w:rsidR="00565447" w:rsidRDefault="00565447" w:rsidP="00565447"/>
    <w:p w14:paraId="6460FFAC" w14:textId="77777777" w:rsidR="00565447" w:rsidRPr="00CC410D" w:rsidRDefault="00565447" w:rsidP="00565447"/>
    <w:p w14:paraId="3EAC5B33" w14:textId="77777777" w:rsidR="009A68A0" w:rsidRDefault="009A68A0">
      <w:pPr>
        <w:rPr>
          <w:b/>
        </w:rPr>
      </w:pPr>
    </w:p>
    <w:p w14:paraId="753397DA" w14:textId="77777777" w:rsidR="009A68A0" w:rsidRDefault="009A68A0">
      <w:pPr>
        <w:rPr>
          <w:b/>
        </w:rPr>
      </w:pPr>
      <w:r>
        <w:rPr>
          <w:b/>
        </w:rPr>
        <w:t>What specific data is required?</w:t>
      </w:r>
    </w:p>
    <w:p w14:paraId="57558EB7" w14:textId="783D554E" w:rsidR="009A68A0" w:rsidRPr="00BF07B7" w:rsidRDefault="009A68A0" w:rsidP="00CC410D">
      <w:pPr>
        <w:pStyle w:val="ListParagraph"/>
        <w:numPr>
          <w:ilvl w:val="0"/>
          <w:numId w:val="1"/>
        </w:numPr>
        <w:spacing w:line="360" w:lineRule="auto"/>
        <w:ind w:left="284" w:right="401"/>
        <w:rPr>
          <w:i/>
        </w:rPr>
      </w:pPr>
      <w:r w:rsidRPr="00BF07B7">
        <w:rPr>
          <w:i/>
        </w:rPr>
        <w:t>How many years of data?</w:t>
      </w:r>
    </w:p>
    <w:p w14:paraId="0850DA86" w14:textId="3492F5F4" w:rsidR="00BF07B7" w:rsidRPr="00BF07B7" w:rsidRDefault="00BF07B7" w:rsidP="00CC410D">
      <w:pPr>
        <w:pStyle w:val="ListParagraph"/>
        <w:numPr>
          <w:ilvl w:val="0"/>
          <w:numId w:val="1"/>
        </w:numPr>
        <w:spacing w:line="360" w:lineRule="auto"/>
        <w:ind w:left="284" w:right="401"/>
        <w:rPr>
          <w:i/>
        </w:rPr>
      </w:pPr>
      <w:r w:rsidRPr="00BF07B7">
        <w:rPr>
          <w:i/>
        </w:rPr>
        <w:t>In store only? Online only? Both</w:t>
      </w:r>
      <w:r w:rsidR="00565447">
        <w:rPr>
          <w:i/>
        </w:rPr>
        <w:t>?</w:t>
      </w:r>
    </w:p>
    <w:p w14:paraId="20DC0A91" w14:textId="5FA566CC" w:rsidR="009A68A0" w:rsidRPr="00BF07B7" w:rsidRDefault="009A68A0" w:rsidP="00CC410D">
      <w:pPr>
        <w:pStyle w:val="ListParagraph"/>
        <w:numPr>
          <w:ilvl w:val="0"/>
          <w:numId w:val="1"/>
        </w:numPr>
        <w:spacing w:line="360" w:lineRule="auto"/>
        <w:ind w:left="284"/>
        <w:rPr>
          <w:i/>
        </w:rPr>
      </w:pPr>
      <w:r w:rsidRPr="00BF07B7">
        <w:rPr>
          <w:i/>
        </w:rPr>
        <w:t>Comparison periods? (monthly, quarterly etc</w:t>
      </w:r>
      <w:r w:rsidR="00565447">
        <w:rPr>
          <w:i/>
        </w:rPr>
        <w:t>)</w:t>
      </w:r>
    </w:p>
    <w:p w14:paraId="7F7C1368" w14:textId="4B70E0E9" w:rsidR="00565447" w:rsidRPr="00565447" w:rsidRDefault="009A68A0" w:rsidP="00565447">
      <w:pPr>
        <w:pStyle w:val="ListParagraph"/>
        <w:numPr>
          <w:ilvl w:val="0"/>
          <w:numId w:val="1"/>
        </w:numPr>
        <w:spacing w:line="360" w:lineRule="auto"/>
        <w:ind w:left="284"/>
        <w:rPr>
          <w:i/>
        </w:rPr>
      </w:pPr>
      <w:proofErr w:type="spellStart"/>
      <w:r w:rsidRPr="00BF07B7">
        <w:rPr>
          <w:i/>
        </w:rPr>
        <w:t>Storetypes</w:t>
      </w:r>
      <w:proofErr w:type="spellEnd"/>
      <w:r w:rsidRPr="00BF07B7">
        <w:rPr>
          <w:i/>
        </w:rPr>
        <w:t>? (ANZICS or customer specified</w:t>
      </w:r>
      <w:r w:rsidR="00565447">
        <w:rPr>
          <w:i/>
        </w:rPr>
        <w:t>)</w:t>
      </w:r>
    </w:p>
    <w:p w14:paraId="3E1757FA" w14:textId="01C294DE" w:rsidR="009A68A0" w:rsidRPr="00BF07B7" w:rsidRDefault="009A68A0" w:rsidP="00565447">
      <w:pPr>
        <w:pStyle w:val="ListParagraph"/>
        <w:numPr>
          <w:ilvl w:val="0"/>
          <w:numId w:val="1"/>
        </w:numPr>
        <w:spacing w:line="360" w:lineRule="auto"/>
        <w:ind w:left="284"/>
        <w:rPr>
          <w:i/>
        </w:rPr>
      </w:pPr>
      <w:r w:rsidRPr="00BF07B7">
        <w:rPr>
          <w:i/>
        </w:rPr>
        <w:t>Merchant Locations? (by</w:t>
      </w:r>
      <w:r w:rsidR="008C25A0">
        <w:rPr>
          <w:i/>
        </w:rPr>
        <w:t xml:space="preserve">, </w:t>
      </w:r>
      <w:r w:rsidRPr="00BF07B7">
        <w:rPr>
          <w:i/>
        </w:rPr>
        <w:t>suburb</w:t>
      </w:r>
      <w:r w:rsidR="008C25A0">
        <w:rPr>
          <w:i/>
        </w:rPr>
        <w:t xml:space="preserve">, </w:t>
      </w:r>
      <w:r w:rsidRPr="00BF07B7">
        <w:rPr>
          <w:i/>
        </w:rPr>
        <w:t>TLA,</w:t>
      </w:r>
      <w:r w:rsidR="008C25A0">
        <w:rPr>
          <w:i/>
        </w:rPr>
        <w:t xml:space="preserve"> </w:t>
      </w:r>
      <w:r w:rsidRPr="00BF07B7">
        <w:rPr>
          <w:i/>
        </w:rPr>
        <w:t>region</w:t>
      </w:r>
      <w:r w:rsidR="00565447">
        <w:rPr>
          <w:i/>
        </w:rPr>
        <w:t>?)</w:t>
      </w:r>
    </w:p>
    <w:p w14:paraId="48CF2652" w14:textId="448D530E" w:rsidR="009A68A0" w:rsidRPr="00BF07B7" w:rsidRDefault="009A68A0" w:rsidP="00565447">
      <w:pPr>
        <w:pStyle w:val="ListParagraph"/>
        <w:numPr>
          <w:ilvl w:val="0"/>
          <w:numId w:val="1"/>
        </w:numPr>
        <w:spacing w:line="360" w:lineRule="auto"/>
        <w:ind w:left="284"/>
        <w:rPr>
          <w:i/>
        </w:rPr>
      </w:pPr>
      <w:r w:rsidRPr="00BF07B7">
        <w:rPr>
          <w:i/>
        </w:rPr>
        <w:t>Competitor groups? (how many groups, how many per group</w:t>
      </w:r>
      <w:r w:rsidR="00565447">
        <w:rPr>
          <w:i/>
        </w:rPr>
        <w:t>)</w:t>
      </w:r>
    </w:p>
    <w:p w14:paraId="248FC39E" w14:textId="7CB81E31" w:rsidR="009A68A0" w:rsidRPr="00BF07B7" w:rsidRDefault="009A68A0" w:rsidP="00565447">
      <w:pPr>
        <w:pStyle w:val="ListParagraph"/>
        <w:numPr>
          <w:ilvl w:val="0"/>
          <w:numId w:val="1"/>
        </w:numPr>
        <w:spacing w:line="360" w:lineRule="auto"/>
        <w:ind w:left="284"/>
        <w:rPr>
          <w:i/>
        </w:rPr>
      </w:pPr>
      <w:r w:rsidRPr="00BF07B7">
        <w:rPr>
          <w:i/>
        </w:rPr>
        <w:t>Customer origin? (by suburb, TLA, region, rest of NZ, International?</w:t>
      </w:r>
    </w:p>
    <w:p w14:paraId="3A503BFF" w14:textId="340574CD" w:rsidR="009A68A0" w:rsidRPr="00BF07B7" w:rsidRDefault="009A68A0" w:rsidP="00CC410D">
      <w:pPr>
        <w:pStyle w:val="ListParagraph"/>
        <w:numPr>
          <w:ilvl w:val="0"/>
          <w:numId w:val="1"/>
        </w:numPr>
        <w:spacing w:line="360" w:lineRule="auto"/>
        <w:ind w:left="284"/>
        <w:rPr>
          <w:i/>
        </w:rPr>
      </w:pPr>
      <w:r w:rsidRPr="00BF07B7">
        <w:rPr>
          <w:i/>
        </w:rPr>
        <w:t>Demographics? (gender &amp; age</w:t>
      </w:r>
      <w:r w:rsidR="00565447">
        <w:rPr>
          <w:i/>
        </w:rPr>
        <w:t>)</w:t>
      </w:r>
    </w:p>
    <w:p w14:paraId="331A76EF" w14:textId="505EA0A8" w:rsidR="009A68A0" w:rsidRPr="009A68A0" w:rsidRDefault="009A68A0" w:rsidP="00CC410D">
      <w:pPr>
        <w:pStyle w:val="ListParagraph"/>
        <w:numPr>
          <w:ilvl w:val="0"/>
          <w:numId w:val="1"/>
        </w:numPr>
        <w:spacing w:line="360" w:lineRule="auto"/>
        <w:ind w:left="284"/>
      </w:pPr>
      <w:r w:rsidRPr="00BF07B7">
        <w:rPr>
          <w:i/>
        </w:rPr>
        <w:t>Temporal analysis? (time &amp; date of transaction)</w:t>
      </w:r>
    </w:p>
    <w:p w14:paraId="19518BBD" w14:textId="77777777" w:rsidR="00CC410D" w:rsidRDefault="00CC410D">
      <w:r w:rsidRPr="00CC410D">
        <w:rPr>
          <w:b/>
          <w:sz w:val="28"/>
        </w:rPr>
        <w:t>Who will use it? Technical or Pretty? Charts, tables?</w:t>
      </w:r>
      <w:r w:rsidRPr="00CC410D">
        <w:rPr>
          <w:sz w:val="28"/>
        </w:rPr>
        <w:t xml:space="preserve"> </w:t>
      </w:r>
    </w:p>
    <w:p w14:paraId="74FD3748" w14:textId="77777777" w:rsidR="00565447" w:rsidRDefault="00565447">
      <w:pPr>
        <w:rPr>
          <w:b/>
          <w:sz w:val="32"/>
        </w:rPr>
      </w:pPr>
    </w:p>
    <w:p w14:paraId="4F6E3472" w14:textId="77777777" w:rsidR="00565447" w:rsidRDefault="00565447">
      <w:pPr>
        <w:rPr>
          <w:b/>
          <w:sz w:val="32"/>
        </w:rPr>
      </w:pPr>
    </w:p>
    <w:p w14:paraId="2AE08F3C" w14:textId="6A91EB64" w:rsidR="00565447" w:rsidRPr="00BF07B7" w:rsidRDefault="000B5658" w:rsidP="00565447">
      <w:r w:rsidRPr="000B5658">
        <w:rPr>
          <w:b/>
          <w:sz w:val="32"/>
        </w:rPr>
        <w:t>REALLY IMPORTANT STUFF!</w:t>
      </w:r>
      <w:r w:rsidRPr="00BF07B7">
        <w:t xml:space="preserve"> </w:t>
      </w:r>
    </w:p>
    <w:p w14:paraId="1278472F" w14:textId="51DED4FA" w:rsidR="00965D9A" w:rsidRPr="00BF07B7" w:rsidRDefault="00965D9A" w:rsidP="00965D9A"/>
    <w:sectPr w:rsidR="00965D9A" w:rsidRPr="00BF07B7" w:rsidSect="00CC410D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28F3"/>
    <w:multiLevelType w:val="hybridMultilevel"/>
    <w:tmpl w:val="4E626C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47"/>
    <w:rsid w:val="000B5658"/>
    <w:rsid w:val="0012721F"/>
    <w:rsid w:val="003C19D5"/>
    <w:rsid w:val="003C29B6"/>
    <w:rsid w:val="00506950"/>
    <w:rsid w:val="00565447"/>
    <w:rsid w:val="00671135"/>
    <w:rsid w:val="007179C9"/>
    <w:rsid w:val="00826E12"/>
    <w:rsid w:val="008A6552"/>
    <w:rsid w:val="008C25A0"/>
    <w:rsid w:val="00965D9A"/>
    <w:rsid w:val="009A68A0"/>
    <w:rsid w:val="00AC294D"/>
    <w:rsid w:val="00BF07B7"/>
    <w:rsid w:val="00C01DF3"/>
    <w:rsid w:val="00CC410D"/>
    <w:rsid w:val="00E7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BF2C"/>
  <w15:chartTrackingRefBased/>
  <w15:docId w15:val="{89402AFB-D43B-421C-92BE-C83D5A8D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sell\Documents\Custom%20Office%20Templates\New%20Job%20Briefing%20Form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Job Briefing Form 2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OEM</cp:lastModifiedBy>
  <cp:revision>2</cp:revision>
  <cp:lastPrinted>2018-05-15T03:41:00Z</cp:lastPrinted>
  <dcterms:created xsi:type="dcterms:W3CDTF">2018-05-29T22:44:00Z</dcterms:created>
  <dcterms:modified xsi:type="dcterms:W3CDTF">2018-05-29T22:44:00Z</dcterms:modified>
</cp:coreProperties>
</file>